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0353" w14:textId="77777777" w:rsidR="00BF216A" w:rsidRDefault="00BF216A" w:rsidP="00332C22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5C7DC16" wp14:editId="7F530DDB">
                <wp:simplePos x="0" y="0"/>
                <wp:positionH relativeFrom="column">
                  <wp:posOffset>-868680</wp:posOffset>
                </wp:positionH>
                <wp:positionV relativeFrom="paragraph">
                  <wp:posOffset>-628650</wp:posOffset>
                </wp:positionV>
                <wp:extent cx="7771130" cy="10058400"/>
                <wp:effectExtent l="0" t="0" r="20320" b="1905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130" cy="10058400"/>
                          <a:chOff x="361679" y="1100781"/>
                          <a:chExt cx="7774185" cy="10061411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0240758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1679" y="1100781"/>
                            <a:ext cx="7772675" cy="1819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907062" name="Rectangle 1"/>
                        <wps:cNvSpPr/>
                        <wps:spPr>
                          <a:xfrm>
                            <a:off x="361679" y="10979322"/>
                            <a:ext cx="7774185" cy="18287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2ED80" id="Group 1" o:spid="_x0000_s1026" alt="&quot;&quot;" style="position:absolute;margin-left:-68.4pt;margin-top:-49.5pt;width:611.9pt;height:11in;z-index:-251657216;mso-width-relative:margin;mso-height-relative:margin" coordorigin="3616,11007" coordsize="77741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">
                <v:rect id="Rectangle 14" o:spid="_x0000_s1027" style="position:absolute;left:3616;top:11007;width:77727;height:18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" fillcolor="black [3213]" stroked="f"/>
                <v:rect id="Rectangle 1" o:spid="_x0000_s1028" style="position:absolute;left:3616;top:109793;width:77742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" fillcolor="black [3213]" strokecolor="#125f69 [1604]" strokeweight="1pt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313"/>
        <w:gridCol w:w="784"/>
        <w:gridCol w:w="323"/>
        <w:gridCol w:w="2695"/>
        <w:gridCol w:w="526"/>
        <w:gridCol w:w="2863"/>
      </w:tblGrid>
      <w:tr w:rsidR="00BF216A" w:rsidRPr="00D110BB" w14:paraId="66E93D7A" w14:textId="77777777" w:rsidTr="00AC4D3E">
        <w:trPr>
          <w:trHeight w:val="1593"/>
        </w:trPr>
        <w:tc>
          <w:tcPr>
            <w:tcW w:w="9504" w:type="dxa"/>
            <w:gridSpan w:val="6"/>
            <w:vAlign w:val="bottom"/>
          </w:tcPr>
          <w:p w14:paraId="5EE088B4" w14:textId="438F6DED" w:rsidR="00BF216A" w:rsidRPr="00BC5F03" w:rsidRDefault="00BC5F03" w:rsidP="00DA013F">
            <w:pPr>
              <w:pStyle w:val="Heading1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bg-BG"/>
              </w:rPr>
              <w:t>Александър Божилов</w:t>
            </w:r>
          </w:p>
        </w:tc>
      </w:tr>
      <w:tr w:rsidR="00BF216A" w:rsidRPr="00D110BB" w14:paraId="17F405EC" w14:textId="77777777" w:rsidTr="00AC4D3E">
        <w:trPr>
          <w:trHeight w:val="540"/>
        </w:trPr>
        <w:tc>
          <w:tcPr>
            <w:tcW w:w="9504" w:type="dxa"/>
            <w:gridSpan w:val="6"/>
          </w:tcPr>
          <w:p w14:paraId="1CE8543A" w14:textId="77777777" w:rsidR="00BF216A" w:rsidRPr="009E2F8F" w:rsidRDefault="00BF216A" w:rsidP="00AC4D3E"/>
        </w:tc>
      </w:tr>
      <w:tr w:rsidR="00BF216A" w:rsidRPr="00172CB7" w14:paraId="0818BA9E" w14:textId="77777777" w:rsidTr="00432A1C">
        <w:trPr>
          <w:trHeight w:val="180"/>
        </w:trPr>
        <w:tc>
          <w:tcPr>
            <w:tcW w:w="2313" w:type="dxa"/>
            <w:tcBorders>
              <w:right w:val="single" w:sz="4" w:space="0" w:color="auto"/>
            </w:tcBorders>
          </w:tcPr>
          <w:p w14:paraId="0793E1D7" w14:textId="592C0D39" w:rsidR="00BF216A" w:rsidRPr="009E2F8F" w:rsidRDefault="00BC5F03" w:rsidP="00432A1C">
            <w:r>
              <w:t>0876003767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14:paraId="4F4BA3EF" w14:textId="77777777" w:rsidR="00BF216A" w:rsidRPr="009E2F8F" w:rsidRDefault="00BF216A" w:rsidP="00043081">
            <w:pPr>
              <w:rPr>
                <w:rFonts w:ascii="Raleway" w:hAnsi="Raleway"/>
                <w:szCs w:val="20"/>
              </w:rPr>
            </w:pPr>
          </w:p>
        </w:tc>
        <w:tc>
          <w:tcPr>
            <w:tcW w:w="3018" w:type="dxa"/>
            <w:gridSpan w:val="2"/>
          </w:tcPr>
          <w:p w14:paraId="23DCF5D2" w14:textId="3CB88186" w:rsidR="00BF216A" w:rsidRPr="00BC5F03" w:rsidRDefault="00BC5F03" w:rsidP="00432A1C">
            <w:pPr>
              <w:jc w:val="center"/>
            </w:pPr>
            <w:r>
              <w:t>stu2001321049@uni-plovdiv.bg</w:t>
            </w:r>
          </w:p>
        </w:tc>
        <w:tc>
          <w:tcPr>
            <w:tcW w:w="526" w:type="dxa"/>
            <w:tcBorders>
              <w:right w:val="single" w:sz="4" w:space="0" w:color="auto"/>
            </w:tcBorders>
          </w:tcPr>
          <w:p w14:paraId="6ECF45A3" w14:textId="77777777" w:rsidR="00BF216A" w:rsidRPr="009E2F8F" w:rsidRDefault="00BF216A" w:rsidP="00043081">
            <w:pPr>
              <w:jc w:val="center"/>
              <w:rPr>
                <w:rFonts w:ascii="Raleway" w:hAnsi="Raleway"/>
                <w:szCs w:val="20"/>
              </w:rPr>
            </w:pPr>
          </w:p>
        </w:tc>
        <w:tc>
          <w:tcPr>
            <w:tcW w:w="2863" w:type="dxa"/>
            <w:tcBorders>
              <w:left w:val="single" w:sz="4" w:space="0" w:color="auto"/>
            </w:tcBorders>
          </w:tcPr>
          <w:p w14:paraId="20AF81F1" w14:textId="4DD0ED46" w:rsidR="00BF216A" w:rsidRPr="009E2F8F" w:rsidRDefault="00BC5F03" w:rsidP="00432A1C">
            <w:pPr>
              <w:jc w:val="right"/>
            </w:pPr>
            <w:r>
              <w:rPr>
                <w:lang w:val="bg-BG"/>
              </w:rPr>
              <w:t>Пловдив, Бъглария</w:t>
            </w:r>
          </w:p>
        </w:tc>
      </w:tr>
      <w:tr w:rsidR="00BF216A" w:rsidRPr="00D110BB" w14:paraId="421ED900" w14:textId="77777777" w:rsidTr="00F53936">
        <w:trPr>
          <w:trHeight w:val="495"/>
        </w:trPr>
        <w:tc>
          <w:tcPr>
            <w:tcW w:w="9504" w:type="dxa"/>
            <w:gridSpan w:val="6"/>
            <w:tcBorders>
              <w:bottom w:val="single" w:sz="6" w:space="0" w:color="auto"/>
            </w:tcBorders>
          </w:tcPr>
          <w:p w14:paraId="37BBFE7D" w14:textId="77777777" w:rsidR="00BF216A" w:rsidRPr="009E2F8F" w:rsidRDefault="00BF216A" w:rsidP="00F53936"/>
        </w:tc>
      </w:tr>
      <w:tr w:rsidR="00F53936" w:rsidRPr="00D110BB" w14:paraId="46E2D107" w14:textId="77777777" w:rsidTr="00F53936">
        <w:trPr>
          <w:trHeight w:val="791"/>
        </w:trPr>
        <w:tc>
          <w:tcPr>
            <w:tcW w:w="3097" w:type="dxa"/>
            <w:gridSpan w:val="2"/>
            <w:tcBorders>
              <w:top w:val="single" w:sz="6" w:space="0" w:color="auto"/>
            </w:tcBorders>
            <w:vAlign w:val="bottom"/>
          </w:tcPr>
          <w:p w14:paraId="3477BBCD" w14:textId="2FCF8CBE" w:rsidR="00F53936" w:rsidRPr="00432A1C" w:rsidRDefault="00F53936" w:rsidP="00432A1C">
            <w:pPr>
              <w:pStyle w:val="Heading2"/>
            </w:pPr>
          </w:p>
        </w:tc>
        <w:tc>
          <w:tcPr>
            <w:tcW w:w="323" w:type="dxa"/>
            <w:tcBorders>
              <w:top w:val="single" w:sz="6" w:space="0" w:color="auto"/>
            </w:tcBorders>
            <w:vAlign w:val="bottom"/>
          </w:tcPr>
          <w:p w14:paraId="706C8967" w14:textId="77777777" w:rsidR="00F53936" w:rsidRPr="005144A8" w:rsidRDefault="00F53936" w:rsidP="00F53936"/>
        </w:tc>
        <w:tc>
          <w:tcPr>
            <w:tcW w:w="6084" w:type="dxa"/>
            <w:gridSpan w:val="3"/>
            <w:tcBorders>
              <w:top w:val="single" w:sz="6" w:space="0" w:color="auto"/>
            </w:tcBorders>
            <w:vAlign w:val="bottom"/>
          </w:tcPr>
          <w:p w14:paraId="0EE01DC5" w14:textId="09375D7F" w:rsidR="00F53936" w:rsidRPr="00391331" w:rsidRDefault="00BC5F03" w:rsidP="00DA013F">
            <w:pPr>
              <w:pStyle w:val="Heading2"/>
              <w:rPr>
                <w:lang w:val="bg-BG"/>
              </w:rPr>
            </w:pPr>
            <w:r>
              <w:rPr>
                <w:lang w:val="bg-BG"/>
              </w:rPr>
              <w:t xml:space="preserve">Уважаеми </w:t>
            </w:r>
            <w:r>
              <w:t>Moonshot Business Acelerator</w:t>
            </w:r>
            <w:r w:rsidR="00391331">
              <w:rPr>
                <w:lang w:val="bg-BG"/>
              </w:rPr>
              <w:t>,</w:t>
            </w:r>
          </w:p>
        </w:tc>
      </w:tr>
      <w:tr w:rsidR="00AC4D3E" w:rsidRPr="002B762E" w14:paraId="66E3465E" w14:textId="77777777" w:rsidTr="00F53936">
        <w:trPr>
          <w:trHeight w:val="387"/>
        </w:trPr>
        <w:tc>
          <w:tcPr>
            <w:tcW w:w="3097" w:type="dxa"/>
            <w:gridSpan w:val="2"/>
          </w:tcPr>
          <w:p w14:paraId="0679D7CE" w14:textId="77777777" w:rsidR="00AC4D3E" w:rsidRDefault="00AC4D3E" w:rsidP="00AC4D3E"/>
        </w:tc>
        <w:tc>
          <w:tcPr>
            <w:tcW w:w="6407" w:type="dxa"/>
            <w:gridSpan w:val="4"/>
          </w:tcPr>
          <w:p w14:paraId="0B58C0A6" w14:textId="77777777" w:rsidR="00AC4D3E" w:rsidRPr="009E2F8F" w:rsidRDefault="00AC4D3E" w:rsidP="00AC4D3E"/>
        </w:tc>
      </w:tr>
      <w:tr w:rsidR="00AC4D3E" w:rsidRPr="002B762E" w14:paraId="542C95A2" w14:textId="77777777" w:rsidTr="00F53936">
        <w:trPr>
          <w:trHeight w:val="6480"/>
        </w:trPr>
        <w:tc>
          <w:tcPr>
            <w:tcW w:w="3097" w:type="dxa"/>
            <w:gridSpan w:val="2"/>
          </w:tcPr>
          <w:p w14:paraId="380F687A" w14:textId="508C8001" w:rsidR="00AC4D3E" w:rsidRPr="00432A1C" w:rsidRDefault="00BC5F03" w:rsidP="00432A1C">
            <w:r>
              <w:rPr>
                <w:lang w:val="bg-BG"/>
              </w:rPr>
              <w:t xml:space="preserve">Студент по Софтуерно Инженерство </w:t>
            </w:r>
          </w:p>
          <w:p w14:paraId="4227F27A" w14:textId="08F4973C" w:rsidR="00AC4D3E" w:rsidRPr="00432A1C" w:rsidRDefault="00BC5F03" w:rsidP="00432A1C">
            <w:r>
              <w:rPr>
                <w:lang w:val="bg-BG"/>
              </w:rPr>
              <w:t>4-ти курс</w:t>
            </w:r>
          </w:p>
          <w:p w14:paraId="118E0A37" w14:textId="5DA081F1" w:rsidR="00AC4D3E" w:rsidRPr="00432A1C" w:rsidRDefault="00BC5F03" w:rsidP="00432A1C">
            <w:r>
              <w:rPr>
                <w:lang w:val="bg-BG"/>
              </w:rPr>
              <w:t>Пловдивски Университет</w:t>
            </w:r>
          </w:p>
          <w:p w14:paraId="4CF0704A" w14:textId="77777777" w:rsidR="00AC4D3E" w:rsidRDefault="00BC5F03" w:rsidP="00432A1C">
            <w:pPr>
              <w:rPr>
                <w:lang w:val="bg-BG"/>
              </w:rPr>
            </w:pPr>
            <w:r>
              <w:rPr>
                <w:lang w:val="bg-BG"/>
              </w:rPr>
              <w:t>„Паисий Хилендарски“</w:t>
            </w:r>
          </w:p>
          <w:p w14:paraId="29C69CE9" w14:textId="57212598" w:rsidR="00BC5F03" w:rsidRPr="00BC5F03" w:rsidRDefault="00BC5F03" w:rsidP="00432A1C">
            <w:pPr>
              <w:rPr>
                <w:rFonts w:ascii="Raleway" w:hAnsi="Raleway"/>
                <w:lang w:val="bg-BG"/>
              </w:rPr>
            </w:pPr>
            <w:r>
              <w:rPr>
                <w:lang w:val="bg-BG"/>
              </w:rPr>
              <w:t>Факултет по математика и информатика (ФМИ)</w:t>
            </w:r>
          </w:p>
        </w:tc>
        <w:tc>
          <w:tcPr>
            <w:tcW w:w="323" w:type="dxa"/>
          </w:tcPr>
          <w:p w14:paraId="437E5B21" w14:textId="77777777" w:rsidR="00AC4D3E" w:rsidRPr="009E2F8F" w:rsidRDefault="00AC4D3E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</w:tc>
        <w:tc>
          <w:tcPr>
            <w:tcW w:w="6084" w:type="dxa"/>
            <w:gridSpan w:val="3"/>
          </w:tcPr>
          <w:p w14:paraId="0A74AB78" w14:textId="54162EDE" w:rsidR="00AC4D3E" w:rsidRDefault="00BC5F03" w:rsidP="00BC5F03">
            <w:pPr>
              <w:rPr>
                <w:lang w:val="bg-BG"/>
              </w:rPr>
            </w:pPr>
            <w:r>
              <w:rPr>
                <w:lang w:val="bg-BG"/>
              </w:rPr>
              <w:t xml:space="preserve">Чрез това писмо бих искал да изкажа огромните си благодарности за възможността да участвам във вашия конкурс. Въпреки че нямам избор, приемам поканата </w:t>
            </w:r>
            <w:r w:rsidR="00391331">
              <w:rPr>
                <w:lang w:val="bg-BG"/>
              </w:rPr>
              <w:t>В</w:t>
            </w:r>
            <w:r>
              <w:rPr>
                <w:lang w:val="bg-BG"/>
              </w:rPr>
              <w:t xml:space="preserve">и като вдъхновение и мотивация да </w:t>
            </w:r>
            <w:r w:rsidR="00391331">
              <w:rPr>
                <w:lang w:val="bg-BG"/>
              </w:rPr>
              <w:t xml:space="preserve">стана по-добър програмист, отборен играч и дори човек. </w:t>
            </w:r>
          </w:p>
          <w:p w14:paraId="5F56BEC0" w14:textId="77777777" w:rsidR="00391331" w:rsidRDefault="00391331" w:rsidP="00BC5F03">
            <w:pPr>
              <w:rPr>
                <w:lang w:val="bg-BG"/>
              </w:rPr>
            </w:pPr>
          </w:p>
          <w:p w14:paraId="4DD5E82F" w14:textId="77777777" w:rsidR="00391331" w:rsidRDefault="00391331" w:rsidP="00BC5F03">
            <w:pPr>
              <w:rPr>
                <w:rFonts w:cs="Rod"/>
                <w:noProof/>
                <w:color w:val="auto"/>
                <w:szCs w:val="20"/>
                <w:lang w:val="bg-BG" w:bidi="en-GB"/>
              </w:rPr>
            </w:pPr>
            <w:r>
              <w:rPr>
                <w:rFonts w:cs="Rod"/>
                <w:noProof/>
                <w:color w:val="auto"/>
                <w:szCs w:val="20"/>
                <w:lang w:val="bg-BG" w:bidi="en-GB"/>
              </w:rPr>
              <w:t>Винаги съм си мечтал като порасна да стана успешен и добър човек. Когато открих програмирането, то ми даде възможността за развитие за която дори не съм се замислял. Сега както хората се променят, така и мечтите и целите ми се насочиха към това да стана професионалист в нашата сфера и човек на когото хората могат да разчитат.</w:t>
            </w:r>
          </w:p>
          <w:p w14:paraId="1850D489" w14:textId="21B6BECA" w:rsidR="00391331" w:rsidRDefault="00391331" w:rsidP="00BC5F03">
            <w:pPr>
              <w:rPr>
                <w:rFonts w:cs="Rod"/>
                <w:noProof/>
                <w:color w:val="auto"/>
                <w:szCs w:val="20"/>
                <w:lang w:val="bg-BG" w:bidi="en-GB"/>
              </w:rPr>
            </w:pPr>
            <w:r>
              <w:rPr>
                <w:rFonts w:cs="Rod"/>
                <w:noProof/>
                <w:color w:val="auto"/>
                <w:szCs w:val="20"/>
                <w:lang w:val="bg-BG" w:bidi="en-GB"/>
              </w:rPr>
              <w:br/>
              <w:t xml:space="preserve">Тъй като програмирането е бездънна яма или по-точно дърво с безброй много и широки клони, изборът ми за работа беше труден. За моя голяма радост, ФМИ ме хвърли на няколко тях и ми помогна да направя своят избор. Сега насоката ми е към </w:t>
            </w:r>
            <w:r>
              <w:rPr>
                <w:rFonts w:cs="Rod"/>
                <w:noProof/>
                <w:color w:val="auto"/>
                <w:szCs w:val="20"/>
                <w:lang w:bidi="en-GB"/>
              </w:rPr>
              <w:t xml:space="preserve">BackEnd </w:t>
            </w:r>
            <w:r>
              <w:rPr>
                <w:rFonts w:cs="Rod"/>
                <w:noProof/>
                <w:color w:val="auto"/>
                <w:szCs w:val="20"/>
                <w:lang w:val="bg-BG" w:bidi="en-GB"/>
              </w:rPr>
              <w:t xml:space="preserve">програмирането на </w:t>
            </w:r>
            <w:r>
              <w:rPr>
                <w:rFonts w:cs="Rod"/>
                <w:noProof/>
                <w:color w:val="auto"/>
                <w:szCs w:val="20"/>
                <w:lang w:bidi="en-GB"/>
              </w:rPr>
              <w:t>.Net</w:t>
            </w:r>
            <w:r>
              <w:rPr>
                <w:rFonts w:cs="Rod"/>
                <w:noProof/>
                <w:color w:val="auto"/>
                <w:szCs w:val="20"/>
                <w:lang w:val="bg-BG" w:bidi="en-GB"/>
              </w:rPr>
              <w:t xml:space="preserve"> и работата с хора. Преди смятах че за да постигнеш нещо е необходимо да го свършиш сам, но сега осъзнавам че работата в екип ти помага да погледнеш на нещата от друга гледна точка и че с хора се работи, а не само с компютри.</w:t>
            </w:r>
          </w:p>
          <w:p w14:paraId="634913D9" w14:textId="77777777" w:rsidR="00391331" w:rsidRPr="00391331" w:rsidRDefault="00391331" w:rsidP="00BC5F03">
            <w:pPr>
              <w:rPr>
                <w:rFonts w:cs="Rod"/>
                <w:noProof/>
                <w:color w:val="auto"/>
                <w:szCs w:val="20"/>
                <w:lang w:val="bg-BG" w:bidi="en-GB"/>
              </w:rPr>
            </w:pPr>
          </w:p>
          <w:p w14:paraId="0EE1E0FA" w14:textId="5E58B28D" w:rsidR="00391331" w:rsidRPr="00BC5F03" w:rsidRDefault="00391331" w:rsidP="00BC5F03">
            <w:pPr>
              <w:rPr>
                <w:rFonts w:cs="Rod"/>
                <w:noProof/>
                <w:color w:val="auto"/>
                <w:szCs w:val="20"/>
                <w:lang w:val="bg-BG" w:bidi="en-GB"/>
              </w:rPr>
            </w:pPr>
            <w:r>
              <w:rPr>
                <w:rFonts w:cs="Rod"/>
                <w:noProof/>
                <w:color w:val="auto"/>
                <w:szCs w:val="20"/>
                <w:lang w:val="bg-BG" w:bidi="en-GB"/>
              </w:rPr>
              <w:t>Благодаря ви за поканата!</w:t>
            </w:r>
          </w:p>
          <w:p w14:paraId="38E2D856" w14:textId="77777777" w:rsidR="00AC4D3E" w:rsidRPr="009E2F8F" w:rsidRDefault="00AC4D3E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  <w:p w14:paraId="7192287E" w14:textId="244CB793" w:rsidR="00AC4D3E" w:rsidRPr="00BC5F03" w:rsidRDefault="00BC5F03" w:rsidP="00AC4D3E">
            <w:pPr>
              <w:rPr>
                <w:rFonts w:cs="Rod"/>
                <w:noProof/>
                <w:color w:val="auto"/>
                <w:szCs w:val="20"/>
                <w:lang w:val="bg-BG" w:bidi="en-GB"/>
              </w:rPr>
            </w:pPr>
            <w:r>
              <w:rPr>
                <w:rFonts w:cs="Rod"/>
                <w:noProof/>
                <w:color w:val="auto"/>
                <w:szCs w:val="20"/>
                <w:lang w:val="bg-BG" w:bidi="en-GB"/>
              </w:rPr>
              <w:t>С уважение,</w:t>
            </w:r>
          </w:p>
          <w:p w14:paraId="0F284E08" w14:textId="77777777" w:rsidR="00AC4D3E" w:rsidRDefault="00AC4D3E" w:rsidP="00AC4D3E">
            <w:pPr>
              <w:rPr>
                <w:rFonts w:cs="Rod"/>
                <w:noProof/>
                <w:color w:val="auto"/>
                <w:szCs w:val="20"/>
                <w:lang w:val="en-GB" w:bidi="en-GB"/>
              </w:rPr>
            </w:pPr>
          </w:p>
          <w:p w14:paraId="59C0CAB0" w14:textId="7AC201DA" w:rsidR="00AC4D3E" w:rsidRPr="00391331" w:rsidRDefault="00BC5F03" w:rsidP="00DA013F">
            <w:pPr>
              <w:rPr>
                <w:b/>
                <w:iCs/>
              </w:rPr>
            </w:pPr>
            <w:r>
              <w:rPr>
                <w:rStyle w:val="Emphasis"/>
                <w:lang w:val="bg-BG"/>
              </w:rPr>
              <w:t>Александър Божилов</w:t>
            </w:r>
          </w:p>
        </w:tc>
      </w:tr>
    </w:tbl>
    <w:p w14:paraId="4D753D92" w14:textId="77777777" w:rsidR="00154BEA" w:rsidRPr="00D110BB" w:rsidRDefault="00154BEA" w:rsidP="00332C22"/>
    <w:sectPr w:rsidR="00154BEA" w:rsidRPr="00D110BB" w:rsidSect="00BF216A">
      <w:pgSz w:w="12240" w:h="15840" w:code="1"/>
      <w:pgMar w:top="990" w:right="1368" w:bottom="1440" w:left="1368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623C5" w14:textId="77777777" w:rsidR="00495D1B" w:rsidRDefault="00495D1B">
      <w:pPr>
        <w:spacing w:line="240" w:lineRule="auto"/>
      </w:pPr>
      <w:r>
        <w:separator/>
      </w:r>
    </w:p>
  </w:endnote>
  <w:endnote w:type="continuationSeparator" w:id="0">
    <w:p w14:paraId="27C33E59" w14:textId="77777777" w:rsidR="00495D1B" w:rsidRDefault="00495D1B">
      <w:pPr>
        <w:spacing w:line="240" w:lineRule="auto"/>
      </w:pPr>
      <w:r>
        <w:continuationSeparator/>
      </w:r>
    </w:p>
  </w:endnote>
  <w:endnote w:type="continuationNotice" w:id="1">
    <w:p w14:paraId="70F75F22" w14:textId="77777777" w:rsidR="00495D1B" w:rsidRDefault="00495D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CC"/>
    <w:family w:val="auto"/>
    <w:pitch w:val="variable"/>
    <w:sig w:usb0="A00002FF" w:usb1="5000205B" w:usb2="00000000" w:usb3="00000000" w:csb0="00000197" w:csb1="00000000"/>
  </w:font>
  <w:font w:name="Rod">
    <w:altName w:val="Tahoma"/>
    <w:charset w:val="B1"/>
    <w:family w:val="modern"/>
    <w:pitch w:val="fixed"/>
    <w:sig w:usb0="00000803" w:usb1="00000000" w:usb2="00000000" w:usb3="00000000" w:csb0="0000002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8DFE" w14:textId="77777777" w:rsidR="00495D1B" w:rsidRDefault="00495D1B">
      <w:pPr>
        <w:spacing w:line="240" w:lineRule="auto"/>
      </w:pPr>
      <w:r>
        <w:separator/>
      </w:r>
    </w:p>
  </w:footnote>
  <w:footnote w:type="continuationSeparator" w:id="0">
    <w:p w14:paraId="0A3A035A" w14:textId="77777777" w:rsidR="00495D1B" w:rsidRDefault="00495D1B">
      <w:pPr>
        <w:spacing w:line="240" w:lineRule="auto"/>
      </w:pPr>
      <w:r>
        <w:continuationSeparator/>
      </w:r>
    </w:p>
  </w:footnote>
  <w:footnote w:type="continuationNotice" w:id="1">
    <w:p w14:paraId="717F9D60" w14:textId="77777777" w:rsidR="00495D1B" w:rsidRDefault="00495D1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02CC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086296"/>
    <w:multiLevelType w:val="hybridMultilevel"/>
    <w:tmpl w:val="C184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E24D4"/>
    <w:multiLevelType w:val="hybridMultilevel"/>
    <w:tmpl w:val="1982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0456B"/>
    <w:multiLevelType w:val="hybridMultilevel"/>
    <w:tmpl w:val="B6D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8302545">
    <w:abstractNumId w:val="15"/>
  </w:num>
  <w:num w:numId="2" w16cid:durableId="652300921">
    <w:abstractNumId w:val="9"/>
  </w:num>
  <w:num w:numId="3" w16cid:durableId="1526939959">
    <w:abstractNumId w:val="7"/>
  </w:num>
  <w:num w:numId="4" w16cid:durableId="1063719122">
    <w:abstractNumId w:val="6"/>
  </w:num>
  <w:num w:numId="5" w16cid:durableId="214435124">
    <w:abstractNumId w:val="5"/>
  </w:num>
  <w:num w:numId="6" w16cid:durableId="853298841">
    <w:abstractNumId w:val="4"/>
  </w:num>
  <w:num w:numId="7" w16cid:durableId="1390303350">
    <w:abstractNumId w:val="14"/>
  </w:num>
  <w:num w:numId="8" w16cid:durableId="880942845">
    <w:abstractNumId w:val="10"/>
  </w:num>
  <w:num w:numId="9" w16cid:durableId="1426606550">
    <w:abstractNumId w:val="16"/>
  </w:num>
  <w:num w:numId="10" w16cid:durableId="1475173196">
    <w:abstractNumId w:val="8"/>
  </w:num>
  <w:num w:numId="11" w16cid:durableId="598563807">
    <w:abstractNumId w:val="3"/>
  </w:num>
  <w:num w:numId="12" w16cid:durableId="1356073537">
    <w:abstractNumId w:val="2"/>
  </w:num>
  <w:num w:numId="13" w16cid:durableId="1679917031">
    <w:abstractNumId w:val="1"/>
  </w:num>
  <w:num w:numId="14" w16cid:durableId="1559703111">
    <w:abstractNumId w:val="0"/>
  </w:num>
  <w:num w:numId="15" w16cid:durableId="1131361037">
    <w:abstractNumId w:val="9"/>
    <w:lvlOverride w:ilvl="0">
      <w:startOverride w:val="1"/>
    </w:lvlOverride>
  </w:num>
  <w:num w:numId="16" w16cid:durableId="883565907">
    <w:abstractNumId w:val="11"/>
  </w:num>
  <w:num w:numId="17" w16cid:durableId="431820839">
    <w:abstractNumId w:val="9"/>
  </w:num>
  <w:num w:numId="18" w16cid:durableId="218060479">
    <w:abstractNumId w:val="13"/>
  </w:num>
  <w:num w:numId="19" w16cid:durableId="2092046786">
    <w:abstractNumId w:val="9"/>
  </w:num>
  <w:num w:numId="20" w16cid:durableId="14476959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03"/>
    <w:rsid w:val="00036C35"/>
    <w:rsid w:val="000441AE"/>
    <w:rsid w:val="000B031E"/>
    <w:rsid w:val="000B0715"/>
    <w:rsid w:val="000C4E71"/>
    <w:rsid w:val="00103B74"/>
    <w:rsid w:val="001246EE"/>
    <w:rsid w:val="00144C71"/>
    <w:rsid w:val="00154BEA"/>
    <w:rsid w:val="00172CB7"/>
    <w:rsid w:val="001751F3"/>
    <w:rsid w:val="00186314"/>
    <w:rsid w:val="001F0A53"/>
    <w:rsid w:val="0026787D"/>
    <w:rsid w:val="00282433"/>
    <w:rsid w:val="002A3CC7"/>
    <w:rsid w:val="002B1F83"/>
    <w:rsid w:val="002B2247"/>
    <w:rsid w:val="002B762E"/>
    <w:rsid w:val="002D291F"/>
    <w:rsid w:val="002E3C44"/>
    <w:rsid w:val="002F4FDA"/>
    <w:rsid w:val="00302F25"/>
    <w:rsid w:val="00322739"/>
    <w:rsid w:val="00325614"/>
    <w:rsid w:val="00332C22"/>
    <w:rsid w:val="00334267"/>
    <w:rsid w:val="00347924"/>
    <w:rsid w:val="00355114"/>
    <w:rsid w:val="00356BC2"/>
    <w:rsid w:val="00374A2B"/>
    <w:rsid w:val="00391331"/>
    <w:rsid w:val="00391F5A"/>
    <w:rsid w:val="00393526"/>
    <w:rsid w:val="00394EC2"/>
    <w:rsid w:val="003C4A20"/>
    <w:rsid w:val="003F2AD3"/>
    <w:rsid w:val="00404DED"/>
    <w:rsid w:val="00432A1C"/>
    <w:rsid w:val="0045456F"/>
    <w:rsid w:val="00456788"/>
    <w:rsid w:val="00470F95"/>
    <w:rsid w:val="004905CE"/>
    <w:rsid w:val="00495D1B"/>
    <w:rsid w:val="00512F10"/>
    <w:rsid w:val="005144A8"/>
    <w:rsid w:val="0053561D"/>
    <w:rsid w:val="005712EE"/>
    <w:rsid w:val="00574931"/>
    <w:rsid w:val="005E6E5D"/>
    <w:rsid w:val="005F6A88"/>
    <w:rsid w:val="00602CFD"/>
    <w:rsid w:val="0060344F"/>
    <w:rsid w:val="00672453"/>
    <w:rsid w:val="006A4B11"/>
    <w:rsid w:val="006C66F0"/>
    <w:rsid w:val="00735835"/>
    <w:rsid w:val="0075371E"/>
    <w:rsid w:val="007613C0"/>
    <w:rsid w:val="007A15B2"/>
    <w:rsid w:val="007E7E48"/>
    <w:rsid w:val="007F491F"/>
    <w:rsid w:val="007F60FD"/>
    <w:rsid w:val="0080280C"/>
    <w:rsid w:val="008353E2"/>
    <w:rsid w:val="00853E19"/>
    <w:rsid w:val="008675A0"/>
    <w:rsid w:val="008C4E08"/>
    <w:rsid w:val="00903DFB"/>
    <w:rsid w:val="0091682E"/>
    <w:rsid w:val="0093122E"/>
    <w:rsid w:val="00957A69"/>
    <w:rsid w:val="00962B6A"/>
    <w:rsid w:val="00982ED0"/>
    <w:rsid w:val="009915C6"/>
    <w:rsid w:val="00994C15"/>
    <w:rsid w:val="009B2C61"/>
    <w:rsid w:val="009C2645"/>
    <w:rsid w:val="009E2F8F"/>
    <w:rsid w:val="009E5972"/>
    <w:rsid w:val="009F0A91"/>
    <w:rsid w:val="00A40380"/>
    <w:rsid w:val="00A85D35"/>
    <w:rsid w:val="00AA4E1F"/>
    <w:rsid w:val="00AB7844"/>
    <w:rsid w:val="00AC38B8"/>
    <w:rsid w:val="00AC4D3E"/>
    <w:rsid w:val="00AE3234"/>
    <w:rsid w:val="00AF6DD2"/>
    <w:rsid w:val="00B06173"/>
    <w:rsid w:val="00B14657"/>
    <w:rsid w:val="00B31092"/>
    <w:rsid w:val="00B430FC"/>
    <w:rsid w:val="00B513D8"/>
    <w:rsid w:val="00B938A3"/>
    <w:rsid w:val="00BC5355"/>
    <w:rsid w:val="00BC5F03"/>
    <w:rsid w:val="00BF216A"/>
    <w:rsid w:val="00C93F8B"/>
    <w:rsid w:val="00CB0253"/>
    <w:rsid w:val="00CC641A"/>
    <w:rsid w:val="00CD382E"/>
    <w:rsid w:val="00D10ECA"/>
    <w:rsid w:val="00D110BB"/>
    <w:rsid w:val="00D44A58"/>
    <w:rsid w:val="00DA013F"/>
    <w:rsid w:val="00DC7461"/>
    <w:rsid w:val="00DE090C"/>
    <w:rsid w:val="00E000A8"/>
    <w:rsid w:val="00E04AB8"/>
    <w:rsid w:val="00E141C5"/>
    <w:rsid w:val="00E22872"/>
    <w:rsid w:val="00E53B6C"/>
    <w:rsid w:val="00E53BBF"/>
    <w:rsid w:val="00E61A19"/>
    <w:rsid w:val="00E628E3"/>
    <w:rsid w:val="00E81434"/>
    <w:rsid w:val="00E93A3C"/>
    <w:rsid w:val="00E974BB"/>
    <w:rsid w:val="00EA221F"/>
    <w:rsid w:val="00EA63EE"/>
    <w:rsid w:val="00F20B5A"/>
    <w:rsid w:val="00F4400D"/>
    <w:rsid w:val="00F53936"/>
    <w:rsid w:val="00F71165"/>
    <w:rsid w:val="00F928F1"/>
    <w:rsid w:val="00F93088"/>
    <w:rsid w:val="00FA367A"/>
    <w:rsid w:val="00FC0AA3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C3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1C"/>
    <w:pPr>
      <w:spacing w:after="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AC4D3E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paragraph" w:styleId="Heading2">
    <w:name w:val="heading 2"/>
    <w:basedOn w:val="Normal"/>
    <w:next w:val="Normal"/>
    <w:link w:val="Heading2Char"/>
    <w:uiPriority w:val="3"/>
    <w:qFormat/>
    <w:rsid w:val="00AC4D3E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C4D3E"/>
    <w:rPr>
      <w:rFonts w:asciiTheme="majorHAnsi" w:eastAsiaTheme="majorEastAsia" w:hAnsiTheme="majorHAnsi" w:cs="Rod"/>
      <w:b/>
      <w:bCs/>
      <w:noProof/>
      <w:color w:val="FFFFFF" w:themeColor="background1"/>
      <w:sz w:val="80"/>
      <w:szCs w:val="24"/>
      <w:lang w:val="en-GB" w:bidi="en-GB"/>
    </w:rPr>
  </w:style>
  <w:style w:type="character" w:customStyle="1" w:styleId="Heading2Char">
    <w:name w:val="Heading 2 Char"/>
    <w:basedOn w:val="DefaultParagraphFont"/>
    <w:link w:val="Heading2"/>
    <w:uiPriority w:val="3"/>
    <w:rsid w:val="00F53936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paragraph" w:styleId="ListBullet">
    <w:name w:val="List Bullet"/>
    <w:basedOn w:val="Normal"/>
    <w:uiPriority w:val="4"/>
    <w:semiHidden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93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E81434"/>
    <w:pPr>
      <w:spacing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3936"/>
    <w:rPr>
      <w:color w:val="125F6A" w:themeColor="accent1" w:themeShade="80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6"/>
    <w:rPr>
      <w:rFonts w:ascii="Segoe UI" w:hAnsi="Segoe UI" w:cs="Segoe UI"/>
      <w:color w:val="000000" w:themeColor="text1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F53936"/>
    <w:rPr>
      <w:rFonts w:asciiTheme="majorHAnsi" w:eastAsiaTheme="majorEastAsia" w:hAnsiTheme="majorHAnsi" w:cstheme="majorBidi"/>
      <w:color w:val="25C0D5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F53936"/>
    <w:rPr>
      <w:rFonts w:asciiTheme="majorHAnsi" w:eastAsiaTheme="majorEastAsia" w:hAnsiTheme="majorHAnsi" w:cstheme="majorBidi"/>
      <w:i/>
      <w:iCs/>
      <w:color w:val="25C0D5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F53936"/>
    <w:rPr>
      <w:rFonts w:asciiTheme="majorHAnsi" w:eastAsiaTheme="majorEastAsia" w:hAnsiTheme="majorHAnsi" w:cstheme="majorBidi"/>
      <w:color w:val="151C3A" w:themeColor="text2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F53936"/>
    <w:rPr>
      <w:rFonts w:asciiTheme="majorHAnsi" w:eastAsiaTheme="majorEastAsia" w:hAnsiTheme="majorHAnsi" w:cstheme="majorBidi"/>
      <w:i/>
      <w:iCs/>
      <w:color w:val="151C3A" w:themeColor="text2"/>
      <w:sz w:val="20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rsid w:val="00391F5A"/>
  </w:style>
  <w:style w:type="paragraph" w:styleId="BodyText">
    <w:name w:val="Body Text"/>
    <w:basedOn w:val="Normal"/>
    <w:link w:val="BodyTextChar"/>
    <w:uiPriority w:val="99"/>
    <w:semiHidden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393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393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5393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5393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93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5393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5393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393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391F5A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53936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936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936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F53936"/>
    <w:rPr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391F5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393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91F5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5393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F53936"/>
    <w:rPr>
      <w:b/>
      <w:i w:val="0"/>
      <w:iCs/>
    </w:rPr>
  </w:style>
  <w:style w:type="character" w:styleId="EndnoteReference">
    <w:name w:val="endnote reference"/>
    <w:basedOn w:val="DefaultParagraphFont"/>
    <w:uiPriority w:val="99"/>
    <w:semiHidden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93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91F5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91F5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91F5A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93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rsid w:val="00391F5A"/>
  </w:style>
  <w:style w:type="paragraph" w:styleId="HTMLAddress">
    <w:name w:val="HTML Address"/>
    <w:basedOn w:val="Normal"/>
    <w:link w:val="HTMLAddressChar"/>
    <w:uiPriority w:val="99"/>
    <w:semiHidden/>
    <w:rsid w:val="00391F5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5393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91F5A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93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91F5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91F5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91F5A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91F5A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91F5A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91F5A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91F5A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91F5A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91F5A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53936"/>
    <w:rPr>
      <w:i/>
      <w:iCs/>
      <w:color w:val="25C0D5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391F5A"/>
  </w:style>
  <w:style w:type="paragraph" w:styleId="List">
    <w:name w:val="List"/>
    <w:basedOn w:val="Normal"/>
    <w:uiPriority w:val="99"/>
    <w:semiHidden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semiHidden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5393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5393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91F5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5393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391F5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393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53936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53936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391F5A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53936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53936"/>
    <w:rPr>
      <w:rFonts w:eastAsiaTheme="minorEastAsia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semiHidden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91F5A"/>
    <w:pPr>
      <w:spacing w:before="240" w:line="312" w:lineRule="auto"/>
      <w:outlineLvl w:val="9"/>
    </w:pPr>
    <w:rPr>
      <w:color w:val="1B8F9F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AF6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o\AppData\Roaming\Microsoft\Templates\Simple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Custom 106">
      <a:majorFont>
        <a:latin typeface="Ro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3A252-EBFF-412D-BBDD-EEFC4C8E634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E6CE3C6-B8E5-4327-9EB0-2E9D3337A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13A65-B73A-4B5B-A57B-84B9B2701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cover letter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2023-12-12T21:36:00Z</dcterms:created>
  <dcterms:modified xsi:type="dcterms:W3CDTF">2023-12-12T21:56:00Z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